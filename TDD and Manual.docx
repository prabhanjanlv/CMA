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FD0F" w14:textId="77777777"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499CC17C" wp14:editId="1DB79E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F2EF9" id="Rectangle 6" o:spid="_x0000_s1026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14:paraId="4D34F468" w14:textId="77777777" w:rsidTr="00ED38DD">
        <w:trPr>
          <w:trHeight w:val="1349"/>
        </w:trPr>
        <w:tc>
          <w:tcPr>
            <w:tcW w:w="1870" w:type="dxa"/>
          </w:tcPr>
          <w:p w14:paraId="2942FD92" w14:textId="77777777" w:rsidR="005276A8" w:rsidRDefault="005276A8"/>
        </w:tc>
        <w:tc>
          <w:tcPr>
            <w:tcW w:w="1870" w:type="dxa"/>
          </w:tcPr>
          <w:p w14:paraId="0A068AB5" w14:textId="77777777" w:rsidR="005276A8" w:rsidRDefault="005276A8"/>
        </w:tc>
        <w:tc>
          <w:tcPr>
            <w:tcW w:w="1870" w:type="dxa"/>
          </w:tcPr>
          <w:p w14:paraId="3803EBDD" w14:textId="77777777" w:rsidR="005276A8" w:rsidRDefault="00537DAC" w:rsidP="00537DAC">
            <w:pPr>
              <w:jc w:val="right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8445532" wp14:editId="60852419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5FF9B3" id="Oval 2" o:spid="_x0000_s1026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  <w:gridSpan w:val="2"/>
          </w:tcPr>
          <w:p w14:paraId="097C5A46" w14:textId="77777777" w:rsidR="005276A8" w:rsidRPr="00537DAC" w:rsidRDefault="003A35F5" w:rsidP="00537DAC">
            <w:pPr>
              <w:pStyle w:val="Subtitle"/>
            </w:pPr>
            <w:r>
              <w:t>1/31/2020</w:t>
            </w:r>
          </w:p>
          <w:p w14:paraId="029FF2DF" w14:textId="77777777" w:rsidR="005276A8" w:rsidRDefault="005276A8" w:rsidP="00537DAC">
            <w:pPr>
              <w:pStyle w:val="Subtitle"/>
            </w:pPr>
          </w:p>
        </w:tc>
      </w:tr>
      <w:tr w:rsidR="005276A8" w14:paraId="316D9000" w14:textId="77777777" w:rsidTr="00ED38DD">
        <w:trPr>
          <w:trHeight w:val="2858"/>
        </w:trPr>
        <w:tc>
          <w:tcPr>
            <w:tcW w:w="9350" w:type="dxa"/>
            <w:gridSpan w:val="5"/>
            <w:vAlign w:val="bottom"/>
          </w:tcPr>
          <w:p w14:paraId="039117BF" w14:textId="77777777" w:rsidR="005276A8" w:rsidRPr="003A35F5" w:rsidRDefault="003A35F5" w:rsidP="003A35F5">
            <w:pPr>
              <w:pStyle w:val="Title"/>
              <w:rPr>
                <w:sz w:val="56"/>
                <w:szCs w:val="20"/>
              </w:rPr>
            </w:pPr>
            <w:r w:rsidRPr="003A35F5">
              <w:rPr>
                <w:sz w:val="56"/>
                <w:szCs w:val="20"/>
              </w:rPr>
              <w:t>CHINMAYA MISSION AUSTIN</w:t>
            </w:r>
          </w:p>
          <w:p w14:paraId="7048BC52" w14:textId="77777777" w:rsidR="003A35F5" w:rsidRPr="003A35F5" w:rsidRDefault="003A35F5" w:rsidP="003A35F5">
            <w:pPr>
              <w:jc w:val="center"/>
            </w:pPr>
            <w:r>
              <w:t>TECHNICAL DESIGN DOCUMENT FOR THE WEBSITE</w:t>
            </w:r>
          </w:p>
        </w:tc>
      </w:tr>
      <w:tr w:rsidR="00ED38DD" w14:paraId="751F9FEB" w14:textId="77777777" w:rsidTr="00ED38DD">
        <w:trPr>
          <w:trHeight w:val="6768"/>
        </w:trPr>
        <w:tc>
          <w:tcPr>
            <w:tcW w:w="9350" w:type="dxa"/>
            <w:gridSpan w:val="5"/>
            <w:vAlign w:val="center"/>
          </w:tcPr>
          <w:p w14:paraId="533A0D5E" w14:textId="77777777" w:rsidR="00ED38DD" w:rsidRDefault="00ED38DD" w:rsidP="00ED38DD">
            <w:pPr>
              <w:jc w:val="center"/>
            </w:pPr>
            <w:r w:rsidRPr="00173543">
              <w:rPr>
                <w:noProof/>
                <w:lang w:eastAsia="en-AU"/>
              </w:rPr>
              <w:drawing>
                <wp:inline distT="0" distB="0" distL="0" distR="0" wp14:anchorId="6EC6B11D" wp14:editId="5785A42A">
                  <wp:extent cx="4975860" cy="331723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-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794" cy="335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14:paraId="7A730E68" w14:textId="77777777" w:rsidTr="00056442">
        <w:trPr>
          <w:trHeight w:val="2736"/>
        </w:trPr>
        <w:tc>
          <w:tcPr>
            <w:tcW w:w="3740" w:type="dxa"/>
            <w:gridSpan w:val="2"/>
            <w:vAlign w:val="bottom"/>
          </w:tcPr>
          <w:p w14:paraId="5946F33B" w14:textId="77777777" w:rsidR="005276A8" w:rsidRDefault="005276A8" w:rsidP="00ED38DD">
            <w:pPr>
              <w:pStyle w:val="Heading2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CF7B833" wp14:editId="0662474F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BB4ED8" id="Rectangle 4" o:spid="_x0000_s1026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14:paraId="11EDF7D4" w14:textId="77777777" w:rsidR="005276A8" w:rsidRDefault="003B45EF" w:rsidP="00ED38DD">
            <w:pPr>
              <w:pStyle w:val="Subtitle"/>
            </w:pPr>
            <w:sdt>
              <w:sdtPr>
                <w:id w:val="-1193301380"/>
                <w:placeholder>
                  <w:docPart w:val="5B8B14B907CB40AAA0F563EA961C16FE"/>
                </w:placeholder>
                <w:temporary/>
                <w:showingPlcHdr/>
                <w15:appearance w15:val="hidden"/>
              </w:sdtPr>
              <w:sdtEndPr/>
              <w:sdtContent>
                <w:r w:rsidR="00F00CEE">
                  <w:t>student’s name</w:t>
                </w:r>
              </w:sdtContent>
            </w:sdt>
          </w:p>
          <w:p w14:paraId="714927E0" w14:textId="77777777" w:rsidR="005276A8" w:rsidRDefault="003B45EF" w:rsidP="00ED38DD">
            <w:pPr>
              <w:pStyle w:val="Subtitle"/>
            </w:pPr>
            <w:sdt>
              <w:sdtPr>
                <w:id w:val="-1299997412"/>
                <w:placeholder>
                  <w:docPart w:val="D65CC8BF451A4B929B4B981CE0513F84"/>
                </w:placeholder>
                <w:temporary/>
                <w:showingPlcHdr/>
                <w15:appearance w15:val="hidden"/>
              </w:sdtPr>
              <w:sdtEndPr/>
              <w:sdtContent>
                <w:r w:rsidR="00F00CEE">
                  <w:t>teacher’s name</w:t>
                </w:r>
              </w:sdtContent>
            </w:sdt>
          </w:p>
        </w:tc>
        <w:tc>
          <w:tcPr>
            <w:tcW w:w="1870" w:type="dxa"/>
            <w:vAlign w:val="bottom"/>
          </w:tcPr>
          <w:p w14:paraId="1E8BAE7E" w14:textId="77777777" w:rsidR="005276A8" w:rsidRDefault="005276A8" w:rsidP="00ED38DD"/>
        </w:tc>
        <w:tc>
          <w:tcPr>
            <w:tcW w:w="1870" w:type="dxa"/>
            <w:vAlign w:val="bottom"/>
          </w:tcPr>
          <w:p w14:paraId="6FB1E3D3" w14:textId="77777777" w:rsidR="005276A8" w:rsidRDefault="005276A8" w:rsidP="00ED38DD"/>
        </w:tc>
        <w:tc>
          <w:tcPr>
            <w:tcW w:w="1870" w:type="dxa"/>
            <w:vAlign w:val="bottom"/>
          </w:tcPr>
          <w:p w14:paraId="167DFD81" w14:textId="77777777" w:rsidR="005276A8" w:rsidRDefault="005276A8" w:rsidP="00ED38DD"/>
        </w:tc>
      </w:tr>
    </w:tbl>
    <w:p w14:paraId="2AFCB61A" w14:textId="77777777" w:rsidR="00537DAC" w:rsidRPr="00A45BDD" w:rsidRDefault="00537DAC">
      <w:pPr>
        <w:rPr>
          <w:sz w:val="36"/>
          <w:szCs w:val="36"/>
        </w:rPr>
      </w:pPr>
    </w:p>
    <w:p w14:paraId="3BE2C2E9" w14:textId="77777777" w:rsidR="00017B10" w:rsidRDefault="005D4907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03565FD2" wp14:editId="3E96672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3649980"/>
                <wp:effectExtent l="0" t="0" r="0" b="7620"/>
                <wp:wrapNone/>
                <wp:docPr id="8" name="Rectangl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499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0000"/>
                          </a:schemeClr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3275" id="Rectangle 8" o:spid="_x0000_s1026" style="position:absolute;margin-left:560.8pt;margin-top:0;width:612pt;height:287.4pt;z-index:-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" fillcolor="#eed0c6 [3206]" stroked="f" strokeweight="2pt">
                <v:fill opacity="26214f"/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12775" w:type="dxa"/>
        <w:tblLayout w:type="fixed"/>
        <w:tblLook w:val="0600" w:firstRow="0" w:lastRow="0" w:firstColumn="0" w:lastColumn="0" w:noHBand="1" w:noVBand="1"/>
      </w:tblPr>
      <w:tblGrid>
        <w:gridCol w:w="8100"/>
        <w:gridCol w:w="2330"/>
        <w:gridCol w:w="2345"/>
      </w:tblGrid>
      <w:tr w:rsidR="00A76F40" w14:paraId="65C81676" w14:textId="77777777" w:rsidTr="00950402">
        <w:trPr>
          <w:gridAfter w:val="1"/>
          <w:wAfter w:w="2345" w:type="dxa"/>
          <w:trHeight w:val="4851"/>
        </w:trPr>
        <w:tc>
          <w:tcPr>
            <w:tcW w:w="10430" w:type="dxa"/>
            <w:gridSpan w:val="2"/>
            <w:vAlign w:val="center"/>
          </w:tcPr>
          <w:p w14:paraId="055C38B8" w14:textId="77777777" w:rsidR="00A76F40" w:rsidRPr="00537DAC" w:rsidRDefault="00BC6611" w:rsidP="00ED38DD">
            <w:pPr>
              <w:pStyle w:val="Heading1"/>
            </w:pPr>
            <w:r>
              <w:t>Technologies Used:</w:t>
            </w:r>
          </w:p>
          <w:p w14:paraId="3DF896AD" w14:textId="77777777" w:rsidR="00A76F40" w:rsidRDefault="00A76F40" w:rsidP="00ED38DD">
            <w:pPr>
              <w:pStyle w:val="IntroductionText"/>
            </w:pPr>
          </w:p>
          <w:p w14:paraId="04B94EA8" w14:textId="77777777" w:rsidR="00A76F40" w:rsidRDefault="00BC6611" w:rsidP="00BC6611">
            <w:pPr>
              <w:pStyle w:val="IntroductionText"/>
            </w:pPr>
            <w:r>
              <w:t>HTML</w:t>
            </w:r>
            <w:r>
              <w:br/>
              <w:t>CSS</w:t>
            </w:r>
            <w:r>
              <w:br/>
              <w:t>JavaScript</w:t>
            </w:r>
          </w:p>
          <w:p w14:paraId="540B3468" w14:textId="77777777" w:rsidR="00BC6611" w:rsidRDefault="00BC6611" w:rsidP="00BC6611">
            <w:pPr>
              <w:pStyle w:val="IntroductionText"/>
            </w:pPr>
            <w:r>
              <w:t>Template – Colorlib</w:t>
            </w:r>
          </w:p>
          <w:p w14:paraId="4CE66E85" w14:textId="77777777" w:rsidR="00BC6611" w:rsidRDefault="00BC6611" w:rsidP="00BC6611">
            <w:pPr>
              <w:pStyle w:val="IntroductionText"/>
            </w:pPr>
            <w:r>
              <w:t>Icons – flaticon</w:t>
            </w:r>
          </w:p>
          <w:p w14:paraId="3F2ABE02" w14:textId="77777777" w:rsidR="00BC6611" w:rsidRDefault="00BC6611" w:rsidP="00BC6611">
            <w:pPr>
              <w:pStyle w:val="IntroductionText"/>
            </w:pPr>
            <w:r>
              <w:t>No Backend/Database configured</w:t>
            </w:r>
          </w:p>
        </w:tc>
      </w:tr>
      <w:tr w:rsidR="00A76F40" w14:paraId="461E99D8" w14:textId="77777777" w:rsidTr="00950402">
        <w:trPr>
          <w:trHeight w:val="5890"/>
        </w:trPr>
        <w:tc>
          <w:tcPr>
            <w:tcW w:w="8100" w:type="dxa"/>
          </w:tcPr>
          <w:p w14:paraId="75D9E58D" w14:textId="77777777" w:rsidR="00A76F40" w:rsidRDefault="00A76F40" w:rsidP="00537DAC">
            <w:pPr>
              <w:pStyle w:val="Text"/>
            </w:pPr>
          </w:p>
          <w:p w14:paraId="3B367ED4" w14:textId="22E8C70E" w:rsidR="00473869" w:rsidRDefault="00473869" w:rsidP="00537DAC">
            <w:pPr>
              <w:pStyle w:val="Text"/>
              <w:rPr>
                <w:rFonts w:asciiTheme="majorHAnsi" w:eastAsiaTheme="majorEastAsia" w:hAnsiTheme="majorHAnsi" w:cstheme="majorBidi"/>
                <w:i w:val="0"/>
                <w:color w:val="24344E" w:themeColor="accent1"/>
                <w:sz w:val="36"/>
              </w:rPr>
            </w:pPr>
            <w:r w:rsidRPr="00473869">
              <w:rPr>
                <w:rFonts w:asciiTheme="majorHAnsi" w:eastAsiaTheme="majorEastAsia" w:hAnsiTheme="majorHAnsi" w:cstheme="majorBidi"/>
                <w:i w:val="0"/>
                <w:color w:val="24344E" w:themeColor="accent1"/>
                <w:sz w:val="36"/>
              </w:rPr>
              <w:t>Pages</w:t>
            </w:r>
            <w:r>
              <w:rPr>
                <w:rFonts w:asciiTheme="majorHAnsi" w:eastAsiaTheme="majorEastAsia" w:hAnsiTheme="majorHAnsi" w:cstheme="majorBidi"/>
                <w:i w:val="0"/>
                <w:color w:val="24344E" w:themeColor="accent1"/>
                <w:sz w:val="36"/>
              </w:rPr>
              <w:t>:</w:t>
            </w:r>
          </w:p>
          <w:p w14:paraId="57292A84" w14:textId="77777777" w:rsidR="00950402" w:rsidRDefault="00950402" w:rsidP="00537DAC">
            <w:pPr>
              <w:pStyle w:val="Text"/>
              <w:rPr>
                <w:rFonts w:asciiTheme="majorHAnsi" w:eastAsiaTheme="majorEastAsia" w:hAnsiTheme="majorHAnsi" w:cstheme="majorBidi"/>
                <w:i w:val="0"/>
                <w:color w:val="24344E" w:themeColor="accent1"/>
                <w:sz w:val="36"/>
              </w:rPr>
            </w:pPr>
          </w:p>
          <w:tbl>
            <w:tblPr>
              <w:tblStyle w:val="TableGrid"/>
              <w:tblW w:w="699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37"/>
              <w:gridCol w:w="3060"/>
            </w:tblGrid>
            <w:tr w:rsidR="00473869" w14:paraId="664187F2" w14:textId="77777777" w:rsidTr="00A6632B">
              <w:trPr>
                <w:jc w:val="center"/>
              </w:trPr>
              <w:tc>
                <w:tcPr>
                  <w:tcW w:w="3937" w:type="dxa"/>
                  <w:shd w:val="clear" w:color="auto" w:fill="BFBFBF" w:themeFill="background1" w:themeFillShade="BF"/>
                </w:tcPr>
                <w:p w14:paraId="0A0368FA" w14:textId="38CF3473" w:rsidR="00473869" w:rsidRPr="00950402" w:rsidRDefault="00473869" w:rsidP="00537DAC">
                  <w:pPr>
                    <w:pStyle w:val="Text"/>
                    <w:rPr>
                      <w:b/>
                      <w:bCs/>
                    </w:rPr>
                  </w:pPr>
                  <w:r w:rsidRPr="00950402">
                    <w:rPr>
                      <w:b/>
                      <w:bCs/>
                    </w:rPr>
                    <w:t>Page</w:t>
                  </w:r>
                </w:p>
              </w:tc>
              <w:tc>
                <w:tcPr>
                  <w:tcW w:w="3060" w:type="dxa"/>
                  <w:shd w:val="clear" w:color="auto" w:fill="BFBFBF" w:themeFill="background1" w:themeFillShade="BF"/>
                </w:tcPr>
                <w:p w14:paraId="3FDEED47" w14:textId="6485A95B" w:rsidR="00473869" w:rsidRPr="00950402" w:rsidRDefault="00473869" w:rsidP="00537DAC">
                  <w:pPr>
                    <w:pStyle w:val="Text"/>
                    <w:rPr>
                      <w:b/>
                      <w:bCs/>
                    </w:rPr>
                  </w:pPr>
                  <w:r w:rsidRPr="00950402">
                    <w:rPr>
                      <w:b/>
                      <w:bCs/>
                    </w:rPr>
                    <w:t>Filename</w:t>
                  </w:r>
                </w:p>
              </w:tc>
            </w:tr>
            <w:tr w:rsidR="00473869" w14:paraId="4C3C5519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7B092FDE" w14:textId="1E7B1A19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About Us</w:t>
                  </w:r>
                </w:p>
              </w:tc>
              <w:tc>
                <w:tcPr>
                  <w:tcW w:w="3060" w:type="dxa"/>
                </w:tcPr>
                <w:p w14:paraId="2A7E5980" w14:textId="1BAB859A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about.html</w:t>
                  </w:r>
                </w:p>
              </w:tc>
            </w:tr>
            <w:tr w:rsidR="00473869" w14:paraId="14319000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41997281" w14:textId="1CBC4871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Balavihar Main</w:t>
                  </w:r>
                </w:p>
              </w:tc>
              <w:tc>
                <w:tcPr>
                  <w:tcW w:w="3060" w:type="dxa"/>
                </w:tcPr>
                <w:p w14:paraId="36CA9136" w14:textId="20212E52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balavihar.html</w:t>
                  </w:r>
                </w:p>
              </w:tc>
            </w:tr>
            <w:tr w:rsidR="00473869" w14:paraId="18D744C1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4C6DF923" w14:textId="29A60182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Bookstore</w:t>
                  </w:r>
                </w:p>
              </w:tc>
              <w:tc>
                <w:tcPr>
                  <w:tcW w:w="3060" w:type="dxa"/>
                </w:tcPr>
                <w:p w14:paraId="31FB82D7" w14:textId="4414F899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bookstore.html</w:t>
                  </w:r>
                </w:p>
              </w:tc>
            </w:tr>
            <w:tr w:rsidR="00473869" w14:paraId="398EB3DD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15756101" w14:textId="3D3DF45F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Balavihar Registration</w:t>
                  </w:r>
                </w:p>
              </w:tc>
              <w:tc>
                <w:tcPr>
                  <w:tcW w:w="3060" w:type="dxa"/>
                </w:tcPr>
                <w:p w14:paraId="53172261" w14:textId="15AE870F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bregistration.html</w:t>
                  </w:r>
                </w:p>
              </w:tc>
            </w:tr>
            <w:tr w:rsidR="00473869" w14:paraId="2B80040D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3296E9D8" w14:textId="13C3D9FF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proofErr w:type="spellStart"/>
                  <w:r w:rsidRPr="00950402">
                    <w:rPr>
                      <w:i w:val="0"/>
                      <w:iCs/>
                    </w:rPr>
                    <w:t>Brahmacharini</w:t>
                  </w:r>
                  <w:proofErr w:type="spellEnd"/>
                  <w:r w:rsidRPr="00950402">
                    <w:rPr>
                      <w:i w:val="0"/>
                      <w:iCs/>
                    </w:rPr>
                    <w:t xml:space="preserve"> </w:t>
                  </w:r>
                  <w:proofErr w:type="spellStart"/>
                  <w:r w:rsidRPr="00950402">
                    <w:rPr>
                      <w:i w:val="0"/>
                      <w:iCs/>
                    </w:rPr>
                    <w:t>Shuchita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6295E506" w14:textId="2AFB9D74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bsc.html</w:t>
                  </w:r>
                </w:p>
              </w:tc>
              <w:bookmarkStart w:id="0" w:name="_GoBack"/>
              <w:bookmarkEnd w:id="0"/>
            </w:tr>
            <w:tr w:rsidR="00473869" w14:paraId="4CCF6C33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69283DA3" w14:textId="242B669E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Balavihar Schedule</w:t>
                  </w:r>
                </w:p>
              </w:tc>
              <w:tc>
                <w:tcPr>
                  <w:tcW w:w="3060" w:type="dxa"/>
                </w:tcPr>
                <w:p w14:paraId="47D18B07" w14:textId="0C167CD7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bschedule.html</w:t>
                  </w:r>
                </w:p>
              </w:tc>
            </w:tr>
            <w:tr w:rsidR="00473869" w14:paraId="315548F8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4C76C681" w14:textId="7A884F70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Balavihar Calendar</w:t>
                  </w:r>
                </w:p>
              </w:tc>
              <w:tc>
                <w:tcPr>
                  <w:tcW w:w="3060" w:type="dxa"/>
                </w:tcPr>
                <w:p w14:paraId="03AA24E0" w14:textId="71E9263F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bvcalendar.html</w:t>
                  </w:r>
                </w:p>
              </w:tc>
            </w:tr>
            <w:tr w:rsidR="00473869" w14:paraId="09F56E24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53485A64" w14:textId="411A2FC9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Bhagavad Gita classes</w:t>
                  </w:r>
                </w:p>
              </w:tc>
              <w:tc>
                <w:tcPr>
                  <w:tcW w:w="3060" w:type="dxa"/>
                </w:tcPr>
                <w:p w14:paraId="19C08685" w14:textId="70EA8335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chanting.html</w:t>
                  </w:r>
                </w:p>
              </w:tc>
            </w:tr>
            <w:tr w:rsidR="00473869" w14:paraId="03FDA291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43BA6F5B" w14:textId="3FC00225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Donations</w:t>
                  </w:r>
                </w:p>
              </w:tc>
              <w:tc>
                <w:tcPr>
                  <w:tcW w:w="3060" w:type="dxa"/>
                </w:tcPr>
                <w:p w14:paraId="624ECC39" w14:textId="494038B8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donations.html</w:t>
                  </w:r>
                </w:p>
              </w:tc>
            </w:tr>
            <w:tr w:rsidR="00473869" w14:paraId="7A719214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1AC91237" w14:textId="112A290B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Home Page</w:t>
                  </w:r>
                </w:p>
              </w:tc>
              <w:tc>
                <w:tcPr>
                  <w:tcW w:w="3060" w:type="dxa"/>
                </w:tcPr>
                <w:p w14:paraId="2ECC9B61" w14:textId="39E419BA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index.html</w:t>
                  </w:r>
                </w:p>
              </w:tc>
            </w:tr>
            <w:tr w:rsidR="00473869" w14:paraId="5347BA6C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2EB246F4" w14:textId="37B1BE79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950402">
                    <w:rPr>
                      <w:i w:val="0"/>
                      <w:iCs/>
                    </w:rPr>
                    <w:t xml:space="preserve">Swami </w:t>
                  </w:r>
                  <w:proofErr w:type="spellStart"/>
                  <w:r w:rsidRPr="00950402">
                    <w:rPr>
                      <w:i w:val="0"/>
                      <w:iCs/>
                    </w:rPr>
                    <w:t>Tejomayananda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0858D749" w14:textId="4F071991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og.html</w:t>
                  </w:r>
                </w:p>
              </w:tc>
            </w:tr>
            <w:tr w:rsidR="00473869" w14:paraId="0C2782CD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55C6416F" w14:textId="731F8C5C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950402">
                    <w:rPr>
                      <w:i w:val="0"/>
                      <w:iCs/>
                    </w:rPr>
                    <w:t xml:space="preserve">Swami </w:t>
                  </w:r>
                  <w:proofErr w:type="spellStart"/>
                  <w:r w:rsidRPr="00950402">
                    <w:rPr>
                      <w:i w:val="0"/>
                      <w:iCs/>
                    </w:rPr>
                    <w:t>Chinmayananda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31C921EE" w14:textId="036DD4F0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ogdev.html</w:t>
                  </w:r>
                </w:p>
              </w:tc>
            </w:tr>
            <w:tr w:rsidR="00473869" w14:paraId="65CAED4C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64062FF0" w14:textId="034D60CA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950402">
                    <w:rPr>
                      <w:i w:val="0"/>
                      <w:iCs/>
                    </w:rPr>
                    <w:t xml:space="preserve">Swami </w:t>
                  </w:r>
                  <w:proofErr w:type="spellStart"/>
                  <w:r w:rsidRPr="00950402">
                    <w:rPr>
                      <w:i w:val="0"/>
                      <w:iCs/>
                    </w:rPr>
                    <w:t>Swaroopananda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5C69E6DF" w14:textId="69AB4EDC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owh.html</w:t>
                  </w:r>
                </w:p>
              </w:tc>
            </w:tr>
            <w:tr w:rsidR="00473869" w14:paraId="4FDC88BC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55686BB1" w14:textId="1EDECF31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 xml:space="preserve">Pledge for </w:t>
                  </w:r>
                  <w:proofErr w:type="spellStart"/>
                  <w:r>
                    <w:rPr>
                      <w:i w:val="0"/>
                      <w:iCs/>
                    </w:rPr>
                    <w:t>balavihar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21F85B8A" w14:textId="4621415A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Pledge.html</w:t>
                  </w:r>
                </w:p>
              </w:tc>
            </w:tr>
            <w:tr w:rsidR="00473869" w14:paraId="1778F3DD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5D677C6F" w14:textId="453E0F67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proofErr w:type="spellStart"/>
                  <w:r>
                    <w:rPr>
                      <w:i w:val="0"/>
                      <w:iCs/>
                    </w:rPr>
                    <w:t>Pujya</w:t>
                  </w:r>
                  <w:proofErr w:type="spellEnd"/>
                  <w:r>
                    <w:rPr>
                      <w:i w:val="0"/>
                      <w:iCs/>
                    </w:rPr>
                    <w:t xml:space="preserve"> </w:t>
                  </w:r>
                  <w:r w:rsidRPr="00950402">
                    <w:rPr>
                      <w:i w:val="0"/>
                      <w:iCs/>
                    </w:rPr>
                    <w:t>Swami Sivananda</w:t>
                  </w:r>
                </w:p>
              </w:tc>
              <w:tc>
                <w:tcPr>
                  <w:tcW w:w="3060" w:type="dxa"/>
                </w:tcPr>
                <w:p w14:paraId="661D920D" w14:textId="012309F9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pss.html</w:t>
                  </w:r>
                </w:p>
              </w:tc>
            </w:tr>
            <w:tr w:rsidR="00473869" w14:paraId="102F2CEC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3FB5EEAA" w14:textId="30ECFDE3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Purpose</w:t>
                  </w:r>
                </w:p>
              </w:tc>
              <w:tc>
                <w:tcPr>
                  <w:tcW w:w="3060" w:type="dxa"/>
                </w:tcPr>
                <w:p w14:paraId="4191C494" w14:textId="762D691C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purpose.html</w:t>
                  </w:r>
                </w:p>
              </w:tc>
            </w:tr>
            <w:tr w:rsidR="00473869" w14:paraId="682D2ED2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24B49965" w14:textId="25B6A8F2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Resources</w:t>
                  </w:r>
                </w:p>
              </w:tc>
              <w:tc>
                <w:tcPr>
                  <w:tcW w:w="3060" w:type="dxa"/>
                </w:tcPr>
                <w:p w14:paraId="3F6D88FD" w14:textId="1FD6719A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resources.html</w:t>
                  </w:r>
                </w:p>
              </w:tc>
            </w:tr>
            <w:tr w:rsidR="00473869" w14:paraId="6B422722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4B604352" w14:textId="71D1F6DB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proofErr w:type="spellStart"/>
                  <w:r>
                    <w:rPr>
                      <w:i w:val="0"/>
                      <w:iCs/>
                    </w:rPr>
                    <w:t>Seva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470378E8" w14:textId="03736113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seva.html</w:t>
                  </w:r>
                </w:p>
              </w:tc>
            </w:tr>
            <w:tr w:rsidR="00473869" w14:paraId="706BC1DE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1D2AFF36" w14:textId="29C62F80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Our Spiritual Guides Landing</w:t>
                  </w:r>
                </w:p>
              </w:tc>
              <w:tc>
                <w:tcPr>
                  <w:tcW w:w="3060" w:type="dxa"/>
                </w:tcPr>
                <w:p w14:paraId="158D7FC7" w14:textId="6E0B5043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spiritual_guides.html</w:t>
                  </w:r>
                </w:p>
              </w:tc>
            </w:tr>
            <w:tr w:rsidR="00473869" w14:paraId="708FD529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262D92E1" w14:textId="79A63088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hyperlink r:id="rId10" w:history="1">
                    <w:r w:rsidRPr="00950402">
                      <w:rPr>
                        <w:i w:val="0"/>
                        <w:iCs/>
                      </w:rPr>
                      <w:t xml:space="preserve">Swami </w:t>
                    </w:r>
                    <w:proofErr w:type="spellStart"/>
                    <w:r w:rsidRPr="00950402">
                      <w:rPr>
                        <w:i w:val="0"/>
                        <w:iCs/>
                      </w:rPr>
                      <w:t>Shivatmananda</w:t>
                    </w:r>
                    <w:proofErr w:type="spellEnd"/>
                  </w:hyperlink>
                </w:p>
              </w:tc>
              <w:tc>
                <w:tcPr>
                  <w:tcW w:w="3060" w:type="dxa"/>
                </w:tcPr>
                <w:p w14:paraId="3D6897AE" w14:textId="7F2A4078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ss.html</w:t>
                  </w:r>
                </w:p>
              </w:tc>
            </w:tr>
            <w:tr w:rsidR="00473869" w14:paraId="60538830" w14:textId="77777777" w:rsidTr="00950402">
              <w:trPr>
                <w:jc w:val="center"/>
              </w:trPr>
              <w:tc>
                <w:tcPr>
                  <w:tcW w:w="3937" w:type="dxa"/>
                </w:tcPr>
                <w:p w14:paraId="458A10E2" w14:textId="0346DB77" w:rsidR="00473869" w:rsidRPr="00473869" w:rsidRDefault="00950402" w:rsidP="00537DAC">
                  <w:pPr>
                    <w:pStyle w:val="Text"/>
                    <w:rPr>
                      <w:i w:val="0"/>
                      <w:iCs/>
                    </w:rPr>
                  </w:pPr>
                  <w:r>
                    <w:rPr>
                      <w:i w:val="0"/>
                      <w:iCs/>
                    </w:rPr>
                    <w:t>Temple</w:t>
                  </w:r>
                </w:p>
              </w:tc>
              <w:tc>
                <w:tcPr>
                  <w:tcW w:w="3060" w:type="dxa"/>
                </w:tcPr>
                <w:p w14:paraId="5CB67FD9" w14:textId="039BB3DA" w:rsidR="00473869" w:rsidRPr="00473869" w:rsidRDefault="00473869" w:rsidP="00537DAC">
                  <w:pPr>
                    <w:pStyle w:val="Text"/>
                    <w:rPr>
                      <w:i w:val="0"/>
                      <w:iCs/>
                    </w:rPr>
                  </w:pPr>
                  <w:r w:rsidRPr="00473869">
                    <w:rPr>
                      <w:i w:val="0"/>
                      <w:iCs/>
                    </w:rPr>
                    <w:t>temple.html</w:t>
                  </w:r>
                </w:p>
              </w:tc>
            </w:tr>
          </w:tbl>
          <w:p w14:paraId="7079F69D" w14:textId="34AC6275" w:rsidR="00473869" w:rsidRDefault="00473869" w:rsidP="00537DAC">
            <w:pPr>
              <w:pStyle w:val="Text"/>
            </w:pPr>
          </w:p>
        </w:tc>
        <w:tc>
          <w:tcPr>
            <w:tcW w:w="4675" w:type="dxa"/>
            <w:gridSpan w:val="2"/>
          </w:tcPr>
          <w:p w14:paraId="11F6DA3A" w14:textId="24F150EB" w:rsidR="00A76F40" w:rsidRDefault="00A76F40" w:rsidP="00950402">
            <w:pPr>
              <w:pStyle w:val="Text"/>
              <w:ind w:left="2592"/>
            </w:pPr>
          </w:p>
        </w:tc>
      </w:tr>
    </w:tbl>
    <w:p w14:paraId="1F00C4D8" w14:textId="77777777" w:rsidR="00BC6611" w:rsidRDefault="00BC6611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BC6611" w14:paraId="4B3C1BF4" w14:textId="77777777" w:rsidTr="00155B2E">
        <w:trPr>
          <w:trHeight w:val="7632"/>
        </w:trPr>
        <w:tc>
          <w:tcPr>
            <w:tcW w:w="9350" w:type="dxa"/>
            <w:gridSpan w:val="2"/>
            <w:vAlign w:val="center"/>
          </w:tcPr>
          <w:p w14:paraId="7B8C4FFB" w14:textId="77777777" w:rsidR="00BC6611" w:rsidRPr="00537DAC" w:rsidRDefault="00BC6611" w:rsidP="00155B2E">
            <w:pPr>
              <w:pStyle w:val="Heading1"/>
            </w:pPr>
            <w:r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1" locked="1" layoutInCell="1" allowOverlap="1" wp14:anchorId="4A2162AE" wp14:editId="7DD38A45">
                      <wp:simplePos x="0" y="0"/>
                      <wp:positionH relativeFrom="page">
                        <wp:posOffset>-914400</wp:posOffset>
                      </wp:positionH>
                      <wp:positionV relativeFrom="page">
                        <wp:posOffset>-718185</wp:posOffset>
                      </wp:positionV>
                      <wp:extent cx="7772400" cy="5029200"/>
                      <wp:effectExtent l="0" t="0" r="0" b="0"/>
                      <wp:wrapNone/>
                      <wp:docPr id="9" name="Rectangle 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alpha val="40000"/>
                                </a:schemeClr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D7C99" id="Rectangle 9" o:spid="_x0000_s1026" style="position:absolute;margin-left:-1in;margin-top:-56.55pt;width:612pt;height:396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" fillcolor="#eed0c6 [3206]" stroked="f" strokeweight="2pt">
                      <v:fill opacity="26214f"/>
                      <v:stroke miterlimit="4"/>
                      <v:textbox inset="3pt,3pt,3pt,3pt"/>
                      <w10:wrap anchorx="page" anchory="page"/>
                      <w10:anchorlock/>
                    </v:rect>
                  </w:pict>
                </mc:Fallback>
              </mc:AlternateContent>
            </w:r>
          </w:p>
          <w:p w14:paraId="50E55541" w14:textId="77777777" w:rsidR="00BC6611" w:rsidRDefault="00BC6611" w:rsidP="00155B2E">
            <w:pPr>
              <w:pStyle w:val="IntroductionText"/>
            </w:pPr>
          </w:p>
          <w:p w14:paraId="09048F3C" w14:textId="77777777" w:rsidR="00BC6611" w:rsidRPr="00537DAC" w:rsidRDefault="003B45EF" w:rsidP="00BC6611">
            <w:pPr>
              <w:pStyle w:val="Heading1"/>
            </w:pPr>
            <w:sdt>
              <w:sdtPr>
                <w:id w:val="64607148"/>
                <w:placeholder>
                  <w:docPart w:val="51A6962C72FB4BD98CAC7DC2B5379367"/>
                </w:placeholder>
                <w:temporary/>
                <w:showingPlcHdr/>
                <w15:appearance w15:val="hidden"/>
              </w:sdtPr>
              <w:sdtEndPr/>
              <w:sdtContent>
                <w:r w:rsidR="00BC6611" w:rsidRPr="00537DAC">
                  <w:t>INSTRUCTIONS</w:t>
                </w:r>
              </w:sdtContent>
            </w:sdt>
          </w:p>
          <w:p w14:paraId="0EF7A480" w14:textId="77777777" w:rsidR="00BC6611" w:rsidRDefault="00BC6611" w:rsidP="00BC6611">
            <w:pPr>
              <w:pStyle w:val="IntroductionText"/>
            </w:pPr>
          </w:p>
          <w:sdt>
            <w:sdtPr>
              <w:id w:val="-931817854"/>
              <w:placeholder>
                <w:docPart w:val="15D81CD305444BB78BA4C5B5D5C4DF73"/>
              </w:placeholder>
              <w:temporary/>
              <w:showingPlcHdr/>
              <w15:appearance w15:val="hidden"/>
            </w:sdtPr>
            <w:sdtEndPr/>
            <w:sdtContent>
              <w:p w14:paraId="4D6E82B7" w14:textId="77777777" w:rsidR="00BC6611" w:rsidRDefault="00BC6611" w:rsidP="00BC6611">
                <w:pPr>
                  <w:pStyle w:val="Introduction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3997382" w14:textId="77777777" w:rsidR="00BC6611" w:rsidRDefault="00BC6611" w:rsidP="00BC6611">
                <w:pPr>
                  <w:pStyle w:val="IntroductionText"/>
                </w:pPr>
              </w:p>
              <w:p w14:paraId="50F11193" w14:textId="77777777" w:rsidR="00BC6611" w:rsidRDefault="00BC6611" w:rsidP="00BC6611">
                <w:pPr>
                  <w:pStyle w:val="Introduction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</w:tr>
      <w:tr w:rsidR="00BC6611" w14:paraId="4BA88048" w14:textId="77777777" w:rsidTr="00155B2E">
        <w:trPr>
          <w:trHeight w:val="5890"/>
        </w:trPr>
        <w:tc>
          <w:tcPr>
            <w:tcW w:w="4675" w:type="dxa"/>
          </w:tcPr>
          <w:sdt>
            <w:sdtPr>
              <w:id w:val="-1655907941"/>
              <w:placeholder>
                <w:docPart w:val="6AF61E67A13D48B3905BC9CA25352552"/>
              </w:placeholder>
              <w:temporary/>
              <w:showingPlcHdr/>
              <w15:appearance w15:val="hidden"/>
            </w:sdtPr>
            <w:sdtEndPr/>
            <w:sdtContent>
              <w:p w14:paraId="5C093A87" w14:textId="77777777" w:rsidR="00BC6611" w:rsidRDefault="00BC6611" w:rsidP="00155B2E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6917338B" w14:textId="77777777" w:rsidR="00BC6611" w:rsidRDefault="00BC6611" w:rsidP="00155B2E">
                <w:pPr>
                  <w:pStyle w:val="Text"/>
                </w:pPr>
              </w:p>
              <w:p w14:paraId="3A2147EB" w14:textId="77777777" w:rsidR="00BC6611" w:rsidRDefault="00BC6611" w:rsidP="00155B2E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675" w:type="dxa"/>
          </w:tcPr>
          <w:p w14:paraId="29D0D5D8" w14:textId="77777777" w:rsidR="00BC6611" w:rsidRDefault="003B45EF" w:rsidP="00155B2E">
            <w:pPr>
              <w:pStyle w:val="Text"/>
            </w:pPr>
            <w:sdt>
              <w:sdtPr>
                <w:id w:val="1859383091"/>
                <w:placeholder>
                  <w:docPart w:val="3CAF5AE1833C4178BF78CEE7F7E01707"/>
                </w:placeholder>
                <w:temporary/>
                <w:showingPlcHdr/>
                <w15:appearance w15:val="hidden"/>
              </w:sdtPr>
              <w:sdtEndPr/>
              <w:sdtContent>
                <w:r w:rsidR="00BC6611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</w:tr>
    </w:tbl>
    <w:p w14:paraId="1A4E2892" w14:textId="77777777" w:rsidR="00BC6611" w:rsidRDefault="00BC6611" w:rsidP="00BC6611"/>
    <w:p w14:paraId="4377176B" w14:textId="77777777" w:rsidR="00BC6611" w:rsidRDefault="00BC6611">
      <w:r>
        <w:br w:type="page"/>
      </w:r>
    </w:p>
    <w:p w14:paraId="4ACA4E6B" w14:textId="77777777" w:rsidR="00BE02BB" w:rsidRDefault="00BE02BB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A7317" w14:paraId="10D27D60" w14:textId="77777777" w:rsidTr="00ED38DD">
        <w:tc>
          <w:tcPr>
            <w:tcW w:w="4675" w:type="dxa"/>
            <w:tcBorders>
              <w:top w:val="single" w:sz="24" w:space="0" w:color="EED0C6" w:themeColor="accent3"/>
            </w:tcBorders>
          </w:tcPr>
          <w:p w14:paraId="4E2F43F3" w14:textId="77777777" w:rsidR="00AA7317" w:rsidRPr="00AA7317" w:rsidRDefault="00AA7317" w:rsidP="00AA7317">
            <w:pPr>
              <w:pStyle w:val="Text"/>
            </w:pPr>
          </w:p>
        </w:tc>
        <w:tc>
          <w:tcPr>
            <w:tcW w:w="4675" w:type="dxa"/>
            <w:tcBorders>
              <w:top w:val="single" w:sz="24" w:space="0" w:color="EED0C6" w:themeColor="accent3"/>
            </w:tcBorders>
          </w:tcPr>
          <w:p w14:paraId="064E9C65" w14:textId="77777777" w:rsidR="00AA7317" w:rsidRDefault="00AA7317" w:rsidP="00AA7317">
            <w:pPr>
              <w:pStyle w:val="Text"/>
            </w:pPr>
          </w:p>
        </w:tc>
      </w:tr>
      <w:tr w:rsidR="00AA7317" w14:paraId="6C95BC39" w14:textId="77777777" w:rsidTr="00ED38DD">
        <w:tc>
          <w:tcPr>
            <w:tcW w:w="4675" w:type="dxa"/>
          </w:tcPr>
          <w:p w14:paraId="76208591" w14:textId="77777777" w:rsidR="00AA7317" w:rsidRDefault="003B45EF" w:rsidP="00F00CEE">
            <w:pPr>
              <w:pStyle w:val="Heading5"/>
            </w:pPr>
            <w:sdt>
              <w:sdtPr>
                <w:id w:val="-204878306"/>
                <w:placeholder>
                  <w:docPart w:val="0DD66768C31A4B4DBF3EF528ABE2BD58"/>
                </w:placeholder>
                <w:temporary/>
                <w:showingPlcHdr/>
                <w15:appearance w15:val="hidden"/>
              </w:sdtPr>
              <w:sdtEndPr/>
              <w:sdtContent>
                <w:r w:rsidR="00F00CEE" w:rsidRPr="00AA7317">
                  <w:t>Lorem Ipsum is simply dummy text of the printing and typesetting industry.</w:t>
                </w:r>
              </w:sdtContent>
            </w:sdt>
          </w:p>
        </w:tc>
        <w:tc>
          <w:tcPr>
            <w:tcW w:w="4675" w:type="dxa"/>
          </w:tcPr>
          <w:sdt>
            <w:sdtPr>
              <w:id w:val="630140188"/>
              <w:placeholder>
                <w:docPart w:val="15568505DE3B4707819D8CAA45086ED5"/>
              </w:placeholder>
              <w:temporary/>
              <w:showingPlcHdr/>
              <w15:appearance w15:val="hidden"/>
            </w:sdtPr>
            <w:sdtEndPr/>
            <w:sdtContent>
              <w:p w14:paraId="58B106A2" w14:textId="77777777" w:rsidR="00F00CEE" w:rsidRDefault="00F00CEE" w:rsidP="00F00CEE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A58518A" w14:textId="77777777" w:rsidR="00F00CEE" w:rsidRDefault="00F00CEE" w:rsidP="00F00CEE">
                <w:pPr>
                  <w:pStyle w:val="Text"/>
                </w:pPr>
              </w:p>
              <w:p w14:paraId="493CE90F" w14:textId="77777777" w:rsidR="00F00CEE" w:rsidRDefault="00F00CEE" w:rsidP="00F00CEE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0C5BAB1" w14:textId="77777777" w:rsidR="00F00CEE" w:rsidRDefault="00F00CEE" w:rsidP="00F00CEE">
                <w:pPr>
                  <w:pStyle w:val="Text"/>
                </w:pPr>
              </w:p>
              <w:p w14:paraId="7C97F4C2" w14:textId="77777777" w:rsidR="00AA7317" w:rsidRDefault="00F00CEE" w:rsidP="00537DA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</w:tr>
      <w:tr w:rsidR="00AA7317" w14:paraId="079435C5" w14:textId="77777777" w:rsidTr="00ED38DD">
        <w:trPr>
          <w:trHeight w:val="248"/>
        </w:trPr>
        <w:tc>
          <w:tcPr>
            <w:tcW w:w="4675" w:type="dxa"/>
            <w:tcBorders>
              <w:bottom w:val="single" w:sz="24" w:space="0" w:color="EED0C6" w:themeColor="accent3"/>
            </w:tcBorders>
          </w:tcPr>
          <w:p w14:paraId="4762B963" w14:textId="77777777" w:rsidR="00AA7317" w:rsidRDefault="00AA7317" w:rsidP="00AA7317">
            <w:pPr>
              <w:pStyle w:val="Text"/>
            </w:pPr>
          </w:p>
        </w:tc>
        <w:tc>
          <w:tcPr>
            <w:tcW w:w="4675" w:type="dxa"/>
            <w:tcBorders>
              <w:bottom w:val="single" w:sz="24" w:space="0" w:color="EED0C6" w:themeColor="accent3"/>
            </w:tcBorders>
          </w:tcPr>
          <w:p w14:paraId="316EED59" w14:textId="77777777" w:rsidR="00AA7317" w:rsidRDefault="00AA7317" w:rsidP="00AA7317">
            <w:pPr>
              <w:pStyle w:val="Text"/>
            </w:pPr>
          </w:p>
        </w:tc>
      </w:tr>
      <w:tr w:rsidR="00AA7317" w14:paraId="209ADB0D" w14:textId="77777777" w:rsidTr="00BE02BB">
        <w:trPr>
          <w:trHeight w:val="4608"/>
        </w:trPr>
        <w:tc>
          <w:tcPr>
            <w:tcW w:w="9350" w:type="dxa"/>
            <w:gridSpan w:val="2"/>
            <w:tcBorders>
              <w:top w:val="single" w:sz="24" w:space="0" w:color="EED0C6" w:themeColor="accent3"/>
            </w:tcBorders>
            <w:vAlign w:val="center"/>
          </w:tcPr>
          <w:p w14:paraId="5BDF7026" w14:textId="77777777" w:rsidR="00AA7317" w:rsidRPr="00537DAC" w:rsidRDefault="003B45EF" w:rsidP="00ED38DD">
            <w:pPr>
              <w:pStyle w:val="Heading2"/>
            </w:pPr>
            <w:sdt>
              <w:sdtPr>
                <w:id w:val="-1586141748"/>
                <w:placeholder>
                  <w:docPart w:val="9B63DAE6606D4E77B8D4CF8EC18BD15C"/>
                </w:placeholder>
                <w:temporary/>
                <w:showingPlcHdr/>
                <w15:appearance w15:val="hidden"/>
              </w:sdtPr>
              <w:sdtEndPr/>
              <w:sdtContent>
                <w:r w:rsidR="00834654" w:rsidRPr="00AA7317">
                  <w:t xml:space="preserve">HEADING </w:t>
                </w:r>
                <w:r w:rsidR="00370139">
                  <w:t>TWO</w:t>
                </w:r>
              </w:sdtContent>
            </w:sdt>
          </w:p>
          <w:p w14:paraId="25DE5ABE" w14:textId="77777777" w:rsidR="00AA7317" w:rsidRDefault="00AA7317" w:rsidP="00ED38DD"/>
          <w:p w14:paraId="5E4BE4F1" w14:textId="77777777" w:rsidR="00AA7317" w:rsidRPr="00370139" w:rsidRDefault="003B45EF" w:rsidP="00ED38DD">
            <w:pPr>
              <w:pStyle w:val="Text"/>
            </w:pPr>
            <w:sdt>
              <w:sdtPr>
                <w:id w:val="313151980"/>
                <w:placeholder>
                  <w:docPart w:val="1F1372BAB20243B3B91E5B8C6FDCA114"/>
                </w:placeholder>
                <w:temporary/>
                <w:showingPlcHdr/>
                <w15:appearance w15:val="hidden"/>
              </w:sdtPr>
              <w:sdtEndPr/>
              <w:sdtContent>
                <w:r w:rsidR="00834654" w:rsidRPr="00370139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</w:tr>
    </w:tbl>
    <w:p w14:paraId="6FD251F8" w14:textId="77777777" w:rsidR="00370139" w:rsidRDefault="00370139"/>
    <w:p w14:paraId="729F8589" w14:textId="77777777" w:rsidR="00314EDE" w:rsidRDefault="00314EDE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50"/>
      </w:tblGrid>
      <w:tr w:rsidR="00AA7317" w14:paraId="6BF8EF88" w14:textId="77777777" w:rsidTr="00ED38DD">
        <w:trPr>
          <w:trHeight w:val="13392"/>
        </w:trPr>
        <w:tc>
          <w:tcPr>
            <w:tcW w:w="9350" w:type="dxa"/>
            <w:vAlign w:val="center"/>
          </w:tcPr>
          <w:p w14:paraId="6CD2CF14" w14:textId="77777777" w:rsidR="00AA7317" w:rsidRDefault="00AA7317" w:rsidP="00ED38DD">
            <w:pPr>
              <w:jc w:val="center"/>
            </w:pPr>
            <w:r w:rsidRPr="00173543">
              <w:rPr>
                <w:noProof/>
                <w:lang w:eastAsia="en-AU"/>
              </w:rPr>
              <w:lastRenderedPageBreak/>
              <mc:AlternateContent>
                <mc:Choice Requires="wps">
                  <w:drawing>
                    <wp:inline distT="0" distB="0" distL="0" distR="0" wp14:anchorId="376C69D6" wp14:editId="5524F874">
                      <wp:extent cx="5067301" cy="259080"/>
                      <wp:effectExtent l="0" t="0" r="0" b="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1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931" y="21600"/>
                                    </a:lnTo>
                                    <a:lnTo>
                                      <a:pt x="931" y="11012"/>
                                    </a:lnTo>
                                    <a:lnTo>
                                      <a:pt x="20669" y="11012"/>
                                    </a:lnTo>
                                    <a:lnTo>
                                      <a:pt x="20669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BF6385" id="Shape" o:spid="_x0000_s1026" style="width:399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" path="m,l,21600r931,l931,11012r19738,l20669,21600r931,l21600,,,xe" fillcolor="#eed0c6 [3206]" stroked="f" strokeweight="1pt">
                      <v:stroke miterlimit="4" joinstyle="miter"/>
                      <v:path arrowok="t" o:extrusionok="f" o:connecttype="custom" o:connectlocs="2533651,129540;2533651,129540;2533651,129540;2533651,129540" o:connectangles="0,90,180,270"/>
                      <w10:anchorlock/>
                    </v:shape>
                  </w:pict>
                </mc:Fallback>
              </mc:AlternateContent>
            </w:r>
          </w:p>
          <w:p w14:paraId="6E5F2B46" w14:textId="77777777" w:rsidR="00AA7317" w:rsidRDefault="003B45EF" w:rsidP="00ED38DD">
            <w:pPr>
              <w:pStyle w:val="Quote"/>
            </w:pPr>
            <w:sdt>
              <w:sdtPr>
                <w:id w:val="-114835746"/>
                <w:placeholder>
                  <w:docPart w:val="77D94318A06E4D829BD34FABDA36F9FB"/>
                </w:placeholder>
                <w:temporary/>
                <w:showingPlcHdr/>
                <w15:appearance w15:val="hidden"/>
              </w:sdtPr>
              <w:sdtEndPr/>
              <w:sdtContent>
                <w:r w:rsidR="00834654" w:rsidRPr="00AA7317">
                  <w:t>Lorem Ipsum is simply dummy text of the printing and typesetting industry.</w:t>
                </w:r>
              </w:sdtContent>
            </w:sdt>
          </w:p>
          <w:p w14:paraId="540C03C1" w14:textId="77777777" w:rsidR="00AA7317" w:rsidRPr="00AA7317" w:rsidRDefault="00A82D92" w:rsidP="00ED38DD">
            <w:pPr>
              <w:jc w:val="center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65C5F73" wp14:editId="20C66212">
                      <wp:extent cx="5067301" cy="260350"/>
                      <wp:effectExtent l="0" t="0" r="0" b="6350"/>
                      <wp:docPr id="20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1" cy="2603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0669" y="0"/>
                                    </a:moveTo>
                                    <a:lnTo>
                                      <a:pt x="20669" y="10747"/>
                                    </a:lnTo>
                                    <a:lnTo>
                                      <a:pt x="931" y="10747"/>
                                    </a:lnTo>
                                    <a:lnTo>
                                      <a:pt x="9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D695DE" id="Shape" o:spid="_x0000_s1026" style="width:399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" path="m20669,r,10747l931,10747,931,,,,,21600r21600,l21600,r-931,xe" fillcolor="#eed0c6 [3206]" stroked="f" strokeweight="1pt">
                      <v:stroke miterlimit="4" joinstyle="miter"/>
                      <v:path arrowok="t" o:extrusionok="f" o:connecttype="custom" o:connectlocs="2533651,130175;2533651,130175;2533651,130175;2533651,130175" o:connectangles="0,90,180,270"/>
                      <w10:anchorlock/>
                    </v:shape>
                  </w:pict>
                </mc:Fallback>
              </mc:AlternateContent>
            </w:r>
          </w:p>
        </w:tc>
      </w:tr>
    </w:tbl>
    <w:p w14:paraId="480A2E3D" w14:textId="77777777" w:rsidR="00314EDE" w:rsidRDefault="00314EDE"/>
    <w:sectPr w:rsidR="00314EDE" w:rsidSect="0006271E">
      <w:footerReference w:type="even" r:id="rId11"/>
      <w:footerReference w:type="default" r:id="rId12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FD15" w14:textId="77777777" w:rsidR="003B45EF" w:rsidRDefault="003B45EF" w:rsidP="0006271E">
      <w:r>
        <w:separator/>
      </w:r>
    </w:p>
  </w:endnote>
  <w:endnote w:type="continuationSeparator" w:id="0">
    <w:p w14:paraId="255BE793" w14:textId="77777777" w:rsidR="003B45EF" w:rsidRDefault="003B45EF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95A389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F8F65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EDAACE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B1069" w14:textId="77777777" w:rsidR="003B45EF" w:rsidRDefault="003B45EF" w:rsidP="0006271E">
      <w:r>
        <w:separator/>
      </w:r>
    </w:p>
  </w:footnote>
  <w:footnote w:type="continuationSeparator" w:id="0">
    <w:p w14:paraId="339696FA" w14:textId="77777777" w:rsidR="003B45EF" w:rsidRDefault="003B45EF" w:rsidP="00062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F5"/>
    <w:rsid w:val="00017B10"/>
    <w:rsid w:val="00056442"/>
    <w:rsid w:val="0006271E"/>
    <w:rsid w:val="000A6BCF"/>
    <w:rsid w:val="000B5D29"/>
    <w:rsid w:val="000D54C3"/>
    <w:rsid w:val="00173543"/>
    <w:rsid w:val="001E06EE"/>
    <w:rsid w:val="00314EDE"/>
    <w:rsid w:val="00370139"/>
    <w:rsid w:val="003A35F5"/>
    <w:rsid w:val="003B45EF"/>
    <w:rsid w:val="00473869"/>
    <w:rsid w:val="004C7F2B"/>
    <w:rsid w:val="005120A6"/>
    <w:rsid w:val="005276A8"/>
    <w:rsid w:val="00537DAC"/>
    <w:rsid w:val="005D4907"/>
    <w:rsid w:val="00667CD7"/>
    <w:rsid w:val="006748DB"/>
    <w:rsid w:val="006C60E6"/>
    <w:rsid w:val="00715806"/>
    <w:rsid w:val="0081410C"/>
    <w:rsid w:val="00815D34"/>
    <w:rsid w:val="00834654"/>
    <w:rsid w:val="00856259"/>
    <w:rsid w:val="008A5F4C"/>
    <w:rsid w:val="00950402"/>
    <w:rsid w:val="00952F7D"/>
    <w:rsid w:val="00A32309"/>
    <w:rsid w:val="00A45A59"/>
    <w:rsid w:val="00A45BDD"/>
    <w:rsid w:val="00A6381B"/>
    <w:rsid w:val="00A63E1D"/>
    <w:rsid w:val="00A6632B"/>
    <w:rsid w:val="00A76F40"/>
    <w:rsid w:val="00A82D92"/>
    <w:rsid w:val="00A83EF7"/>
    <w:rsid w:val="00AA7317"/>
    <w:rsid w:val="00B864BA"/>
    <w:rsid w:val="00BC6611"/>
    <w:rsid w:val="00BE02BB"/>
    <w:rsid w:val="00C40333"/>
    <w:rsid w:val="00D62CAD"/>
    <w:rsid w:val="00D64ACC"/>
    <w:rsid w:val="00D77455"/>
    <w:rsid w:val="00D85677"/>
    <w:rsid w:val="00E8561E"/>
    <w:rsid w:val="00ED38DD"/>
    <w:rsid w:val="00F00CEE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B5C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537DAC"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character" w:styleId="Hyperlink">
    <w:name w:val="Hyperlink"/>
    <w:basedOn w:val="DefaultParagraphFont"/>
    <w:uiPriority w:val="99"/>
    <w:semiHidden/>
    <w:unhideWhenUsed/>
    <w:rsid w:val="00950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lvpra\Desktop\CMA\CMA\CMA\ss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vpra\Desktop\CMA\CMA\CMA\tf677647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8B14B907CB40AAA0F563EA961C1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9024-83D8-4ED7-8D2D-DD4B49B8A218}"/>
      </w:docPartPr>
      <w:docPartBody>
        <w:p w:rsidR="009400A9" w:rsidRDefault="009150A0">
          <w:pPr>
            <w:pStyle w:val="5B8B14B907CB40AAA0F563EA961C16FE"/>
          </w:pPr>
          <w:r>
            <w:t>student’s name</w:t>
          </w:r>
        </w:p>
      </w:docPartBody>
    </w:docPart>
    <w:docPart>
      <w:docPartPr>
        <w:name w:val="D65CC8BF451A4B929B4B981CE0513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ED4DC-BA9E-4850-A24C-6C595AB85A90}"/>
      </w:docPartPr>
      <w:docPartBody>
        <w:p w:rsidR="009400A9" w:rsidRDefault="009150A0">
          <w:pPr>
            <w:pStyle w:val="D65CC8BF451A4B929B4B981CE0513F84"/>
          </w:pPr>
          <w:r>
            <w:t>teacher’s name</w:t>
          </w:r>
        </w:p>
      </w:docPartBody>
    </w:docPart>
    <w:docPart>
      <w:docPartPr>
        <w:name w:val="0DD66768C31A4B4DBF3EF528ABE2B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CB5C-3D8E-4A78-9A15-5E4703A64115}"/>
      </w:docPartPr>
      <w:docPartBody>
        <w:p w:rsidR="009400A9" w:rsidRDefault="009150A0">
          <w:pPr>
            <w:pStyle w:val="0DD66768C31A4B4DBF3EF528ABE2BD58"/>
          </w:pPr>
          <w:r w:rsidRPr="00AA7317">
            <w:t>Lorem Ipsum is simply dummy text of the printing and typesetting industry.</w:t>
          </w:r>
        </w:p>
      </w:docPartBody>
    </w:docPart>
    <w:docPart>
      <w:docPartPr>
        <w:name w:val="15568505DE3B4707819D8CAA45086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13C7C-1CAF-4E5A-A6F5-A8EA27E1A546}"/>
      </w:docPartPr>
      <w:docPartBody>
        <w:p w:rsidR="00257375" w:rsidRDefault="009150A0" w:rsidP="00F00CEE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257375" w:rsidRDefault="00CF2A90" w:rsidP="00F00CEE">
          <w:pPr>
            <w:pStyle w:val="Text"/>
          </w:pPr>
        </w:p>
        <w:p w:rsidR="00257375" w:rsidRDefault="009150A0" w:rsidP="00F00CEE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257375" w:rsidRDefault="00CF2A90" w:rsidP="00F00CEE">
          <w:pPr>
            <w:pStyle w:val="Text"/>
          </w:pPr>
        </w:p>
        <w:p w:rsidR="009400A9" w:rsidRDefault="009150A0">
          <w:pPr>
            <w:pStyle w:val="15568505DE3B4707819D8CAA45086ED5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9B63DAE6606D4E77B8D4CF8EC18BD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5C8FE-4D2D-4F73-B3C9-C7909D82B13B}"/>
      </w:docPartPr>
      <w:docPartBody>
        <w:p w:rsidR="009400A9" w:rsidRDefault="009150A0">
          <w:pPr>
            <w:pStyle w:val="9B63DAE6606D4E77B8D4CF8EC18BD15C"/>
          </w:pPr>
          <w:r w:rsidRPr="00AA7317">
            <w:t xml:space="preserve">HEADING </w:t>
          </w:r>
          <w:r>
            <w:t>TWO</w:t>
          </w:r>
        </w:p>
      </w:docPartBody>
    </w:docPart>
    <w:docPart>
      <w:docPartPr>
        <w:name w:val="1F1372BAB20243B3B91E5B8C6FDCA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DD52-003D-4E4C-8020-63342D644E14}"/>
      </w:docPartPr>
      <w:docPartBody>
        <w:p w:rsidR="009400A9" w:rsidRDefault="009150A0">
          <w:pPr>
            <w:pStyle w:val="1F1372BAB20243B3B91E5B8C6FDCA114"/>
          </w:pPr>
          <w:r w:rsidRPr="00370139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77D94318A06E4D829BD34FABDA36F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53BEC-235D-410C-B317-E261B9B8D679}"/>
      </w:docPartPr>
      <w:docPartBody>
        <w:p w:rsidR="009400A9" w:rsidRDefault="009150A0">
          <w:pPr>
            <w:pStyle w:val="77D94318A06E4D829BD34FABDA36F9FB"/>
          </w:pPr>
          <w:r w:rsidRPr="00AA7317">
            <w:t>Lorem Ipsum is simply dummy text of the printing and typesetting industry.</w:t>
          </w:r>
        </w:p>
      </w:docPartBody>
    </w:docPart>
    <w:docPart>
      <w:docPartPr>
        <w:name w:val="6AF61E67A13D48B3905BC9CA25352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ADE2C-8BA0-4389-905B-1FFB3E200208}"/>
      </w:docPartPr>
      <w:docPartBody>
        <w:p w:rsidR="007000DD" w:rsidRDefault="007000DD" w:rsidP="00F00CEE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7000DD" w:rsidRDefault="007000DD" w:rsidP="00F00CEE">
          <w:pPr>
            <w:pStyle w:val="Text"/>
          </w:pPr>
        </w:p>
        <w:p w:rsidR="009400A9" w:rsidRDefault="007000DD" w:rsidP="007000DD">
          <w:pPr>
            <w:pStyle w:val="6AF61E67A13D48B3905BC9CA25352552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3CAF5AE1833C4178BF78CEE7F7E01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F4E5-A1B1-4D43-BA86-75E9455F9AE6}"/>
      </w:docPartPr>
      <w:docPartBody>
        <w:p w:rsidR="009400A9" w:rsidRDefault="007000DD" w:rsidP="007000DD">
          <w:pPr>
            <w:pStyle w:val="3CAF5AE1833C4178BF78CEE7F7E01707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51A6962C72FB4BD98CAC7DC2B5379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E6B95-4B0F-46B7-8E9B-6BEE5EC09CC4}"/>
      </w:docPartPr>
      <w:docPartBody>
        <w:p w:rsidR="009400A9" w:rsidRDefault="007000DD" w:rsidP="007000DD">
          <w:pPr>
            <w:pStyle w:val="51A6962C72FB4BD98CAC7DC2B5379367"/>
          </w:pPr>
          <w:r w:rsidRPr="00537DAC">
            <w:t>INSTRUCTIONS</w:t>
          </w:r>
        </w:p>
      </w:docPartBody>
    </w:docPart>
    <w:docPart>
      <w:docPartPr>
        <w:name w:val="15D81CD305444BB78BA4C5B5D5C4D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2DA19-D427-408D-88ED-6E734A022CD7}"/>
      </w:docPartPr>
      <w:docPartBody>
        <w:p w:rsidR="007000DD" w:rsidRDefault="007000DD" w:rsidP="00ED38DD">
          <w:pPr>
            <w:pStyle w:val="Introduction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7000DD" w:rsidRDefault="007000DD" w:rsidP="00ED38DD">
          <w:pPr>
            <w:pStyle w:val="IntroductionText"/>
          </w:pPr>
        </w:p>
        <w:p w:rsidR="009400A9" w:rsidRDefault="007000DD" w:rsidP="007000DD">
          <w:pPr>
            <w:pStyle w:val="15D81CD305444BB78BA4C5B5D5C4DF73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DD"/>
    <w:rsid w:val="007000DD"/>
    <w:rsid w:val="009150A0"/>
    <w:rsid w:val="009400A9"/>
    <w:rsid w:val="00C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304A8E3E94926939F6A83706B0C51">
    <w:name w:val="C2A304A8E3E94926939F6A83706B0C51"/>
  </w:style>
  <w:style w:type="paragraph" w:customStyle="1" w:styleId="455A057B0416485E8118858EEBE2C1D2">
    <w:name w:val="455A057B0416485E8118858EEBE2C1D2"/>
  </w:style>
  <w:style w:type="paragraph" w:customStyle="1" w:styleId="BEB28455A3A14B8C820360B73F013DDA">
    <w:name w:val="BEB28455A3A14B8C820360B73F013DDA"/>
  </w:style>
  <w:style w:type="paragraph" w:customStyle="1" w:styleId="5B8B14B907CB40AAA0F563EA961C16FE">
    <w:name w:val="5B8B14B907CB40AAA0F563EA961C16FE"/>
  </w:style>
  <w:style w:type="paragraph" w:customStyle="1" w:styleId="D65CC8BF451A4B929B4B981CE0513F84">
    <w:name w:val="D65CC8BF451A4B929B4B981CE0513F84"/>
  </w:style>
  <w:style w:type="paragraph" w:customStyle="1" w:styleId="6E69C3A4932F42759F79D97814597F9F">
    <w:name w:val="6E69C3A4932F42759F79D97814597F9F"/>
  </w:style>
  <w:style w:type="paragraph" w:customStyle="1" w:styleId="IntroductionText">
    <w:name w:val="Introduction Text"/>
    <w:basedOn w:val="Heading4"/>
    <w:uiPriority w:val="7"/>
    <w:qFormat/>
    <w:rsid w:val="007000DD"/>
    <w:pPr>
      <w:spacing w:line="240" w:lineRule="auto"/>
    </w:pPr>
    <w:rPr>
      <w:rFonts w:asciiTheme="minorHAnsi" w:hAnsiTheme="minorHAnsi"/>
      <w:color w:val="4472C4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80F7CF5311104E1BA8BA9FBC5077F775">
    <w:name w:val="80F7CF5311104E1BA8BA9FBC5077F775"/>
  </w:style>
  <w:style w:type="paragraph" w:customStyle="1" w:styleId="Text">
    <w:name w:val="Text"/>
    <w:basedOn w:val="Normal"/>
    <w:uiPriority w:val="5"/>
    <w:qFormat/>
    <w:rsid w:val="007000DD"/>
    <w:pPr>
      <w:spacing w:after="0" w:line="240" w:lineRule="auto"/>
    </w:pPr>
    <w:rPr>
      <w:rFonts w:eastAsiaTheme="minorHAnsi"/>
      <w:i/>
      <w:color w:val="000000" w:themeColor="text1"/>
      <w:sz w:val="28"/>
      <w:szCs w:val="24"/>
    </w:rPr>
  </w:style>
  <w:style w:type="paragraph" w:customStyle="1" w:styleId="C5C963AB61804A0C8CD36917C2D991DB">
    <w:name w:val="C5C963AB61804A0C8CD36917C2D991DB"/>
  </w:style>
  <w:style w:type="paragraph" w:customStyle="1" w:styleId="7CE5E646F895435B8301CEEB3E288D24">
    <w:name w:val="7CE5E646F895435B8301CEEB3E288D24"/>
  </w:style>
  <w:style w:type="paragraph" w:customStyle="1" w:styleId="0DD66768C31A4B4DBF3EF528ABE2BD58">
    <w:name w:val="0DD66768C31A4B4DBF3EF528ABE2BD58"/>
  </w:style>
  <w:style w:type="paragraph" w:customStyle="1" w:styleId="15568505DE3B4707819D8CAA45086ED5">
    <w:name w:val="15568505DE3B4707819D8CAA45086ED5"/>
  </w:style>
  <w:style w:type="paragraph" w:customStyle="1" w:styleId="9B63DAE6606D4E77B8D4CF8EC18BD15C">
    <w:name w:val="9B63DAE6606D4E77B8D4CF8EC18BD15C"/>
  </w:style>
  <w:style w:type="paragraph" w:customStyle="1" w:styleId="1F1372BAB20243B3B91E5B8C6FDCA114">
    <w:name w:val="1F1372BAB20243B3B91E5B8C6FDCA114"/>
  </w:style>
  <w:style w:type="paragraph" w:customStyle="1" w:styleId="77D94318A06E4D829BD34FABDA36F9FB">
    <w:name w:val="77D94318A06E4D829BD34FABDA36F9FB"/>
  </w:style>
  <w:style w:type="paragraph" w:customStyle="1" w:styleId="82AC115B91244C91984482309AC5498A">
    <w:name w:val="82AC115B91244C91984482309AC5498A"/>
    <w:rsid w:val="007000DD"/>
  </w:style>
  <w:style w:type="paragraph" w:customStyle="1" w:styleId="120DAF6B62C14E5FAB8FC2FD1F047795">
    <w:name w:val="120DAF6B62C14E5FAB8FC2FD1F047795"/>
    <w:rsid w:val="007000DD"/>
  </w:style>
  <w:style w:type="paragraph" w:customStyle="1" w:styleId="7CE3F68259BE4FFE86DB624B04CD1F56">
    <w:name w:val="7CE3F68259BE4FFE86DB624B04CD1F56"/>
    <w:rsid w:val="007000DD"/>
  </w:style>
  <w:style w:type="paragraph" w:customStyle="1" w:styleId="097A9B021841474AAD46D67289048728">
    <w:name w:val="097A9B021841474AAD46D67289048728"/>
    <w:rsid w:val="007000DD"/>
  </w:style>
  <w:style w:type="paragraph" w:customStyle="1" w:styleId="F2331AF91A5A471580452AF83580E97B">
    <w:name w:val="F2331AF91A5A471580452AF83580E97B"/>
    <w:rsid w:val="007000DD"/>
  </w:style>
  <w:style w:type="paragraph" w:customStyle="1" w:styleId="5A7AB964026E4B7C8BEDC4979D05E3AF">
    <w:name w:val="5A7AB964026E4B7C8BEDC4979D05E3AF"/>
    <w:rsid w:val="007000DD"/>
  </w:style>
  <w:style w:type="paragraph" w:customStyle="1" w:styleId="7E1B12A82A874E7892688645D82D72F4">
    <w:name w:val="7E1B12A82A874E7892688645D82D72F4"/>
    <w:rsid w:val="007000DD"/>
  </w:style>
  <w:style w:type="paragraph" w:customStyle="1" w:styleId="57B8C5F10CC94F5E9698850E8CE4AEE8">
    <w:name w:val="57B8C5F10CC94F5E9698850E8CE4AEE8"/>
    <w:rsid w:val="007000DD"/>
  </w:style>
  <w:style w:type="paragraph" w:customStyle="1" w:styleId="C2E8783B02B345509357397E6D95A6ED">
    <w:name w:val="C2E8783B02B345509357397E6D95A6ED"/>
    <w:rsid w:val="007000DD"/>
  </w:style>
  <w:style w:type="paragraph" w:customStyle="1" w:styleId="F327CE60189A4ED78C325546FD31C2C2">
    <w:name w:val="F327CE60189A4ED78C325546FD31C2C2"/>
    <w:rsid w:val="007000DD"/>
  </w:style>
  <w:style w:type="paragraph" w:customStyle="1" w:styleId="6AF61E67A13D48B3905BC9CA25352552">
    <w:name w:val="6AF61E67A13D48B3905BC9CA25352552"/>
    <w:rsid w:val="007000DD"/>
  </w:style>
  <w:style w:type="paragraph" w:customStyle="1" w:styleId="3CAF5AE1833C4178BF78CEE7F7E01707">
    <w:name w:val="3CAF5AE1833C4178BF78CEE7F7E01707"/>
    <w:rsid w:val="007000DD"/>
  </w:style>
  <w:style w:type="paragraph" w:customStyle="1" w:styleId="51A6962C72FB4BD98CAC7DC2B5379367">
    <w:name w:val="51A6962C72FB4BD98CAC7DC2B5379367"/>
    <w:rsid w:val="007000DD"/>
  </w:style>
  <w:style w:type="paragraph" w:customStyle="1" w:styleId="15D81CD305444BB78BA4C5B5D5C4DF73">
    <w:name w:val="15D81CD305444BB78BA4C5B5D5C4DF73"/>
    <w:rsid w:val="00700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tf67764705</Template>
  <TotalTime>0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2020-01-23T06:51:00Z</dcterms:created>
  <dcterms:modified xsi:type="dcterms:W3CDTF">2020-01-30T12:00:00Z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